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00" w:firstRow="0" w:lastRow="0" w:firstColumn="0" w:lastColumn="0" w:noHBand="1" w:noVBand="1"/>
      </w:tblPr>
      <w:tblGrid>
        <w:gridCol w:w="5395"/>
        <w:gridCol w:w="5395"/>
      </w:tblGrid>
      <w:tr w:rsidR="00A81248" w:rsidRPr="003A798E" w14:paraId="0801899E" w14:textId="77777777" w:rsidTr="00FB65B8">
        <w:tc>
          <w:tcPr>
            <w:tcW w:w="5395" w:type="dxa"/>
          </w:tcPr>
          <w:p w14:paraId="5A5FCCD6" w14:textId="77777777" w:rsidR="00A81248" w:rsidRPr="003A798E" w:rsidRDefault="00A81248" w:rsidP="00A81248">
            <w:pPr>
              <w:pStyle w:val="GraphicAnchor"/>
            </w:pPr>
            <w:bookmarkStart w:id="0" w:name="_Hlk120134064"/>
            <w:bookmarkEnd w:id="0"/>
          </w:p>
        </w:tc>
        <w:tc>
          <w:tcPr>
            <w:tcW w:w="5395" w:type="dxa"/>
          </w:tcPr>
          <w:p w14:paraId="28420689" w14:textId="77777777" w:rsidR="00A81248" w:rsidRPr="003A798E" w:rsidRDefault="00A81248" w:rsidP="00A81248">
            <w:pPr>
              <w:pStyle w:val="GraphicAnchor"/>
            </w:pPr>
          </w:p>
        </w:tc>
      </w:tr>
      <w:tr w:rsidR="00A81248" w:rsidRPr="003A798E" w14:paraId="5C21D96D" w14:textId="77777777" w:rsidTr="00FB65B8">
        <w:trPr>
          <w:trHeight w:val="2719"/>
        </w:trPr>
        <w:tc>
          <w:tcPr>
            <w:tcW w:w="5395" w:type="dxa"/>
          </w:tcPr>
          <w:p w14:paraId="4DB9D746" w14:textId="690C72EB" w:rsidR="00CC60D5" w:rsidRPr="00181C44" w:rsidRDefault="00181C44" w:rsidP="00261B59">
            <w:pPr>
              <w:pStyle w:val="Heading1"/>
              <w:rPr>
                <w:sz w:val="70"/>
                <w:szCs w:val="70"/>
              </w:rPr>
            </w:pPr>
            <w:bookmarkStart w:id="1" w:name="_Toc166526167"/>
            <w:r w:rsidRPr="00181C44">
              <w:rPr>
                <w:sz w:val="70"/>
                <w:szCs w:val="70"/>
              </w:rPr>
              <w:t>FP Calculator</w:t>
            </w:r>
            <w:bookmarkEnd w:id="1"/>
          </w:p>
          <w:p w14:paraId="3E092FB1" w14:textId="6AC06A6F" w:rsidR="00CC60D5" w:rsidRPr="00CC60D5" w:rsidRDefault="00CC60D5" w:rsidP="00CC60D5"/>
        </w:tc>
        <w:tc>
          <w:tcPr>
            <w:tcW w:w="5395" w:type="dxa"/>
          </w:tcPr>
          <w:p w14:paraId="0177631C" w14:textId="77777777" w:rsidR="00A81248" w:rsidRPr="003A798E" w:rsidRDefault="00A81248"/>
        </w:tc>
      </w:tr>
      <w:tr w:rsidR="00A81248" w:rsidRPr="003A798E" w14:paraId="2FF08E56" w14:textId="77777777" w:rsidTr="00FB65B8">
        <w:trPr>
          <w:trHeight w:val="8059"/>
        </w:trPr>
        <w:tc>
          <w:tcPr>
            <w:tcW w:w="5395" w:type="dxa"/>
          </w:tcPr>
          <w:p w14:paraId="199F038B" w14:textId="128C5914" w:rsidR="00A81248" w:rsidRPr="003A798E" w:rsidRDefault="00A81248"/>
        </w:tc>
        <w:tc>
          <w:tcPr>
            <w:tcW w:w="5395" w:type="dxa"/>
          </w:tcPr>
          <w:p w14:paraId="04579B61" w14:textId="65C90E41" w:rsidR="00A81248" w:rsidRPr="003A798E" w:rsidRDefault="00A81248"/>
        </w:tc>
      </w:tr>
      <w:tr w:rsidR="00A81248" w:rsidRPr="003A798E" w14:paraId="6E4A7216" w14:textId="77777777" w:rsidTr="008A7402">
        <w:trPr>
          <w:trHeight w:val="630"/>
        </w:trPr>
        <w:tc>
          <w:tcPr>
            <w:tcW w:w="5395" w:type="dxa"/>
          </w:tcPr>
          <w:p w14:paraId="3A9158A0" w14:textId="77777777" w:rsidR="00A81248" w:rsidRPr="003A798E" w:rsidRDefault="00A81248"/>
        </w:tc>
        <w:tc>
          <w:tcPr>
            <w:tcW w:w="5395" w:type="dxa"/>
          </w:tcPr>
          <w:p w14:paraId="7501D4BA" w14:textId="16EC4C28" w:rsidR="00A81248" w:rsidRPr="008A7402" w:rsidRDefault="005A4F40" w:rsidP="005A4F40">
            <w:pPr>
              <w:pStyle w:val="Heading2"/>
              <w:rPr>
                <w:sz w:val="44"/>
                <w:szCs w:val="28"/>
                <w:rtl/>
                <w:lang w:bidi="ar-EG"/>
              </w:rPr>
            </w:pPr>
            <w:r w:rsidRPr="008A7402">
              <w:rPr>
                <w:rFonts w:hint="cs"/>
                <w:sz w:val="44"/>
                <w:szCs w:val="28"/>
                <w:rtl/>
                <w:lang w:bidi="ar-EG"/>
              </w:rPr>
              <w:t xml:space="preserve">      </w:t>
            </w:r>
            <w:bookmarkStart w:id="2" w:name="_Toc166526168"/>
            <w:r w:rsidRPr="008A7402">
              <w:rPr>
                <w:rFonts w:hint="cs"/>
                <w:sz w:val="44"/>
                <w:szCs w:val="28"/>
                <w:rtl/>
                <w:lang w:bidi="ar-EG"/>
              </w:rPr>
              <w:t>علي يحيي زكريا فهمي</w:t>
            </w:r>
            <w:r w:rsidR="008A7402" w:rsidRPr="008A7402">
              <w:rPr>
                <w:rFonts w:hint="cs"/>
                <w:sz w:val="44"/>
                <w:szCs w:val="28"/>
                <w:rtl/>
                <w:lang w:bidi="ar-EG"/>
              </w:rPr>
              <w:t xml:space="preserve">             </w:t>
            </w:r>
            <w:r w:rsidRPr="008A7402">
              <w:rPr>
                <w:rFonts w:hint="cs"/>
                <w:sz w:val="44"/>
                <w:szCs w:val="28"/>
                <w:rtl/>
                <w:lang w:bidi="ar-EG"/>
              </w:rPr>
              <w:t xml:space="preserve"> 2021170820</w:t>
            </w:r>
            <w:bookmarkEnd w:id="2"/>
          </w:p>
          <w:p w14:paraId="624AE545" w14:textId="10E802FB" w:rsidR="00A81248" w:rsidRPr="008A7402" w:rsidRDefault="008A7402" w:rsidP="008A7402">
            <w:pPr>
              <w:pStyle w:val="Heading2"/>
              <w:rPr>
                <w:sz w:val="44"/>
                <w:szCs w:val="28"/>
              </w:rPr>
            </w:pPr>
            <w:bookmarkStart w:id="3" w:name="_Toc166526169"/>
            <w:r w:rsidRPr="008A7402">
              <w:rPr>
                <w:rFonts w:hint="cs"/>
                <w:sz w:val="44"/>
                <w:szCs w:val="28"/>
                <w:rtl/>
              </w:rPr>
              <w:t>احمد سامح احمد مختار              2021170802</w:t>
            </w:r>
            <w:bookmarkEnd w:id="3"/>
          </w:p>
        </w:tc>
      </w:tr>
      <w:tr w:rsidR="00A81248" w:rsidRPr="003A798E" w14:paraId="7DB520BC" w14:textId="77777777" w:rsidTr="00FB65B8">
        <w:trPr>
          <w:trHeight w:val="1402"/>
        </w:trPr>
        <w:tc>
          <w:tcPr>
            <w:tcW w:w="5395" w:type="dxa"/>
          </w:tcPr>
          <w:p w14:paraId="3907B705" w14:textId="7B79BF17" w:rsidR="00A81248" w:rsidRPr="003A798E" w:rsidRDefault="00A81248"/>
        </w:tc>
        <w:tc>
          <w:tcPr>
            <w:tcW w:w="5395" w:type="dxa"/>
          </w:tcPr>
          <w:p w14:paraId="78050C8F" w14:textId="5CC4BDD2" w:rsidR="00A81248" w:rsidRPr="008A7402" w:rsidRDefault="008A7402" w:rsidP="00A81248">
            <w:pPr>
              <w:pStyle w:val="Heading2"/>
              <w:rPr>
                <w:sz w:val="44"/>
                <w:szCs w:val="28"/>
              </w:rPr>
            </w:pPr>
            <w:bookmarkStart w:id="4" w:name="_Toc166526170"/>
            <w:r w:rsidRPr="008A7402">
              <w:rPr>
                <w:rFonts w:hint="cs"/>
                <w:sz w:val="44"/>
                <w:szCs w:val="28"/>
                <w:rtl/>
              </w:rPr>
              <w:t>فادي مجدي زكي ابراهيم            2021170824</w:t>
            </w:r>
            <w:bookmarkEnd w:id="4"/>
            <w:r w:rsidR="00C66528" w:rsidRPr="008A7402">
              <w:rPr>
                <w:sz w:val="44"/>
                <w:szCs w:val="28"/>
              </w:rPr>
              <w:t xml:space="preserve"> </w:t>
            </w:r>
          </w:p>
          <w:p w14:paraId="27AB8682" w14:textId="6AC52984" w:rsidR="008A7402" w:rsidRPr="004A04D7" w:rsidRDefault="004A04D7" w:rsidP="004A04D7">
            <w:pPr>
              <w:pStyle w:val="Heading2"/>
              <w:rPr>
                <w:sz w:val="28"/>
                <w:szCs w:val="28"/>
                <w:rtl/>
                <w:lang w:bidi="ar-EG"/>
              </w:rPr>
            </w:pPr>
            <w:bookmarkStart w:id="5" w:name="_Toc166526171"/>
            <w:r>
              <w:rPr>
                <w:rFonts w:hint="cs"/>
                <w:sz w:val="28"/>
                <w:szCs w:val="28"/>
                <w:rtl/>
                <w:lang w:bidi="ar-EG"/>
              </w:rPr>
              <w:t>احمد طارق محمد كمال              2021170804</w:t>
            </w:r>
            <w:bookmarkEnd w:id="5"/>
          </w:p>
          <w:p w14:paraId="74BFD0AB" w14:textId="56CB6757" w:rsidR="006B1189" w:rsidRPr="00181C44" w:rsidRDefault="00CD37E0" w:rsidP="00181C44">
            <w:pPr>
              <w:pStyle w:val="Heading2"/>
              <w:rPr>
                <w:sz w:val="44"/>
                <w:szCs w:val="28"/>
              </w:rPr>
            </w:pPr>
            <w:bookmarkStart w:id="6" w:name="_Toc166526172"/>
            <w:r>
              <w:rPr>
                <w:rFonts w:hint="cs"/>
                <w:sz w:val="44"/>
                <w:szCs w:val="28"/>
                <w:rtl/>
              </w:rPr>
              <w:t xml:space="preserve">كريم </w:t>
            </w:r>
            <w:r w:rsidR="000D55BE">
              <w:rPr>
                <w:rFonts w:hint="cs"/>
                <w:sz w:val="44"/>
                <w:szCs w:val="28"/>
                <w:rtl/>
              </w:rPr>
              <w:t>فؤاد شهب محمد</w:t>
            </w:r>
            <w:r w:rsidR="00E02D3C">
              <w:rPr>
                <w:rFonts w:hint="cs"/>
                <w:sz w:val="44"/>
                <w:szCs w:val="28"/>
                <w:rtl/>
              </w:rPr>
              <w:t xml:space="preserve">                </w:t>
            </w:r>
            <w:r w:rsidR="000D55BE">
              <w:rPr>
                <w:rFonts w:hint="cs"/>
                <w:sz w:val="44"/>
                <w:szCs w:val="28"/>
                <w:rtl/>
              </w:rPr>
              <w:t xml:space="preserve"> 20211708</w:t>
            </w:r>
            <w:r w:rsidR="00E02D3C">
              <w:rPr>
                <w:rFonts w:hint="cs"/>
                <w:sz w:val="44"/>
                <w:szCs w:val="28"/>
                <w:rtl/>
              </w:rPr>
              <w:t>26</w:t>
            </w:r>
            <w:bookmarkEnd w:id="6"/>
          </w:p>
        </w:tc>
      </w:tr>
    </w:tbl>
    <w:p w14:paraId="0C62EE97" w14:textId="4E16C681" w:rsidR="00F158A8" w:rsidRDefault="006F508F" w:rsidP="001B2CF3">
      <w:pPr>
        <w:bidi/>
        <w:rPr>
          <w:rtl/>
        </w:rPr>
      </w:pPr>
      <w:r w:rsidRPr="003A798E">
        <w:rPr>
          <w:noProof/>
          <w:lang w:eastAsia="en-AU"/>
        </w:rPr>
        <mc:AlternateContent>
          <mc:Choice Requires="wpg">
            <w:drawing>
              <wp:anchor distT="0" distB="0" distL="114300" distR="114300" simplePos="0" relativeHeight="251659264" behindDoc="1" locked="0" layoutInCell="1" allowOverlap="1" wp14:anchorId="5A673482" wp14:editId="2BF88A28">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A78D74E"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r w:rsidR="006B1189">
        <w:rPr>
          <w:rFonts w:hint="cs"/>
          <w:rtl/>
        </w:rPr>
        <w:t xml:space="preserve">          </w:t>
      </w:r>
      <w:r w:rsidR="00800053">
        <w:rPr>
          <w:rFonts w:hint="cs"/>
          <w:rtl/>
        </w:rPr>
        <w:t xml:space="preserve">          </w:t>
      </w:r>
      <w:r w:rsidR="00F158A8">
        <w:t xml:space="preserve">                          </w:t>
      </w:r>
      <w:r w:rsidR="00800053">
        <w:rPr>
          <w:rFonts w:hint="cs"/>
          <w:rtl/>
        </w:rPr>
        <w:t xml:space="preserve"> </w:t>
      </w:r>
      <w:r w:rsidR="00F158A8">
        <w:t xml:space="preserve">         </w:t>
      </w:r>
      <w:r w:rsidR="001B2CF3">
        <w:t xml:space="preserve">     </w:t>
      </w:r>
      <w:r w:rsidR="006B1189">
        <w:t xml:space="preserve">   SWE   </w:t>
      </w:r>
    </w:p>
    <w:p w14:paraId="6958BD89" w14:textId="0C1CD76E" w:rsidR="00ED0316" w:rsidRDefault="00F158A8" w:rsidP="00ED0316">
      <w:pPr>
        <w:bidi/>
      </w:pPr>
      <w:r>
        <w:t xml:space="preserve">Team </w:t>
      </w:r>
      <w:proofErr w:type="gramStart"/>
      <w:r>
        <w:t>Id :</w:t>
      </w:r>
      <w:proofErr w:type="gramEnd"/>
      <w:r>
        <w:t xml:space="preserve"> </w:t>
      </w:r>
      <w:r w:rsidR="00181C44">
        <w:t>1</w:t>
      </w:r>
      <w:r w:rsidR="006B1189">
        <w:t xml:space="preserve"> </w:t>
      </w:r>
      <w:r w:rsidR="00181C44">
        <w:t xml:space="preserve">  </w:t>
      </w:r>
      <w:r>
        <w:t xml:space="preserve">                        </w:t>
      </w:r>
      <w:r w:rsidR="006B1189">
        <w:t xml:space="preserve">               </w:t>
      </w:r>
      <w:r w:rsidR="000933F8">
        <w:t xml:space="preserve">  </w:t>
      </w:r>
    </w:p>
    <w:p w14:paraId="12585127" w14:textId="77777777" w:rsidR="00ED0316" w:rsidRDefault="00ED0316" w:rsidP="00ED0316"/>
    <w:p w14:paraId="06328249" w14:textId="77777777" w:rsidR="00261B59" w:rsidRDefault="00261B59" w:rsidP="00ED0316"/>
    <w:p w14:paraId="1A135785" w14:textId="01A5DF73" w:rsidR="00261B59" w:rsidRDefault="00181C44" w:rsidP="00261B59">
      <w:pPr>
        <w:pStyle w:val="Heading1"/>
        <w:rPr>
          <w:sz w:val="56"/>
          <w:szCs w:val="24"/>
        </w:rPr>
      </w:pPr>
      <w:bookmarkStart w:id="7" w:name="_Toc166526173"/>
      <w:r>
        <w:rPr>
          <w:sz w:val="56"/>
          <w:szCs w:val="24"/>
        </w:rPr>
        <w:lastRenderedPageBreak/>
        <w:t>Table Of Content</w:t>
      </w:r>
      <w:bookmarkEnd w:id="7"/>
    </w:p>
    <w:sdt>
      <w:sdtPr>
        <w:rPr>
          <w:rFonts w:asciiTheme="minorHAnsi" w:eastAsiaTheme="minorHAnsi" w:hAnsiTheme="minorHAnsi" w:cstheme="minorBidi"/>
          <w:color w:val="auto"/>
          <w:sz w:val="24"/>
          <w:szCs w:val="24"/>
        </w:rPr>
        <w:id w:val="-2070493675"/>
        <w:docPartObj>
          <w:docPartGallery w:val="Table of Contents"/>
          <w:docPartUnique/>
        </w:docPartObj>
      </w:sdtPr>
      <w:sdtEndPr>
        <w:rPr>
          <w:b/>
          <w:bCs/>
          <w:noProof/>
        </w:rPr>
      </w:sdtEndPr>
      <w:sdtContent>
        <w:p w14:paraId="68BD204A" w14:textId="4A1C604A" w:rsidR="00CB40EB" w:rsidRDefault="00CB40EB" w:rsidP="006B755E">
          <w:pPr>
            <w:pStyle w:val="TOCHeading"/>
          </w:pPr>
        </w:p>
        <w:p w14:paraId="2C30073C" w14:textId="79DF2CB7" w:rsidR="00CB40EB" w:rsidRDefault="00CB40EB" w:rsidP="007B2B22">
          <w:pPr>
            <w:pStyle w:val="TOC1"/>
            <w:tabs>
              <w:tab w:val="right" w:leader="dot" w:pos="10790"/>
            </w:tabs>
            <w:rPr>
              <w:noProof/>
            </w:rPr>
          </w:pPr>
          <w:r>
            <w:fldChar w:fldCharType="begin"/>
          </w:r>
          <w:r>
            <w:instrText xml:space="preserve"> TOC \o "1-3" \h \z \u </w:instrText>
          </w:r>
          <w:r>
            <w:fldChar w:fldCharType="separate"/>
          </w:r>
        </w:p>
        <w:p w14:paraId="49924E54" w14:textId="068B1965" w:rsidR="00CB40EB" w:rsidRDefault="00000000">
          <w:pPr>
            <w:pStyle w:val="TOC1"/>
            <w:tabs>
              <w:tab w:val="right" w:leader="dot" w:pos="10790"/>
            </w:tabs>
            <w:rPr>
              <w:noProof/>
            </w:rPr>
          </w:pPr>
          <w:hyperlink w:anchor="_Toc166526173" w:history="1">
            <w:r w:rsidR="00CB40EB" w:rsidRPr="0076149A">
              <w:rPr>
                <w:rStyle w:val="Hyperlink"/>
                <w:noProof/>
              </w:rPr>
              <w:t>Table Of Content</w:t>
            </w:r>
            <w:r w:rsidR="00CB40EB">
              <w:rPr>
                <w:noProof/>
                <w:webHidden/>
              </w:rPr>
              <w:tab/>
            </w:r>
            <w:r w:rsidR="00CB40EB">
              <w:rPr>
                <w:noProof/>
                <w:webHidden/>
              </w:rPr>
              <w:fldChar w:fldCharType="begin"/>
            </w:r>
            <w:r w:rsidR="00CB40EB">
              <w:rPr>
                <w:noProof/>
                <w:webHidden/>
              </w:rPr>
              <w:instrText xml:space="preserve"> PAGEREF _Toc166526173 \h </w:instrText>
            </w:r>
            <w:r w:rsidR="00CB40EB">
              <w:rPr>
                <w:noProof/>
                <w:webHidden/>
              </w:rPr>
            </w:r>
            <w:r w:rsidR="00CB40EB">
              <w:rPr>
                <w:noProof/>
                <w:webHidden/>
              </w:rPr>
              <w:fldChar w:fldCharType="separate"/>
            </w:r>
            <w:r w:rsidR="007B2B22">
              <w:rPr>
                <w:noProof/>
                <w:webHidden/>
              </w:rPr>
              <w:t>2</w:t>
            </w:r>
            <w:r w:rsidR="00CB40EB">
              <w:rPr>
                <w:noProof/>
                <w:webHidden/>
              </w:rPr>
              <w:fldChar w:fldCharType="end"/>
            </w:r>
          </w:hyperlink>
        </w:p>
        <w:p w14:paraId="0CD3DBF0" w14:textId="147F8130" w:rsidR="00CB40EB" w:rsidRDefault="00000000">
          <w:pPr>
            <w:pStyle w:val="TOC1"/>
            <w:tabs>
              <w:tab w:val="right" w:leader="dot" w:pos="10790"/>
            </w:tabs>
            <w:rPr>
              <w:noProof/>
            </w:rPr>
          </w:pPr>
          <w:hyperlink w:anchor="_Toc166526174" w:history="1">
            <w:r w:rsidR="00CB40EB" w:rsidRPr="0076149A">
              <w:rPr>
                <w:rStyle w:val="Hyperlink"/>
                <w:noProof/>
              </w:rPr>
              <w:t>Introduction</w:t>
            </w:r>
            <w:r w:rsidR="00CB40EB">
              <w:rPr>
                <w:noProof/>
                <w:webHidden/>
              </w:rPr>
              <w:tab/>
            </w:r>
            <w:r w:rsidR="00CB40EB">
              <w:rPr>
                <w:noProof/>
                <w:webHidden/>
              </w:rPr>
              <w:fldChar w:fldCharType="begin"/>
            </w:r>
            <w:r w:rsidR="00CB40EB">
              <w:rPr>
                <w:noProof/>
                <w:webHidden/>
              </w:rPr>
              <w:instrText xml:space="preserve"> PAGEREF _Toc166526174 \h </w:instrText>
            </w:r>
            <w:r w:rsidR="00CB40EB">
              <w:rPr>
                <w:noProof/>
                <w:webHidden/>
              </w:rPr>
            </w:r>
            <w:r w:rsidR="00CB40EB">
              <w:rPr>
                <w:noProof/>
                <w:webHidden/>
              </w:rPr>
              <w:fldChar w:fldCharType="separate"/>
            </w:r>
            <w:r w:rsidR="007B2B22">
              <w:rPr>
                <w:noProof/>
                <w:webHidden/>
              </w:rPr>
              <w:t>2</w:t>
            </w:r>
            <w:r w:rsidR="00CB40EB">
              <w:rPr>
                <w:noProof/>
                <w:webHidden/>
              </w:rPr>
              <w:fldChar w:fldCharType="end"/>
            </w:r>
          </w:hyperlink>
        </w:p>
        <w:p w14:paraId="36A93D7C" w14:textId="61699F59" w:rsidR="00CB40EB" w:rsidRDefault="00000000">
          <w:pPr>
            <w:pStyle w:val="TOC1"/>
            <w:tabs>
              <w:tab w:val="right" w:leader="dot" w:pos="10790"/>
            </w:tabs>
            <w:rPr>
              <w:noProof/>
            </w:rPr>
          </w:pPr>
          <w:hyperlink w:anchor="_Toc166526175" w:history="1">
            <w:r w:rsidR="00CB40EB" w:rsidRPr="0076149A">
              <w:rPr>
                <w:rStyle w:val="Hyperlink"/>
                <w:noProof/>
              </w:rPr>
              <w:t>Problem Statement</w:t>
            </w:r>
            <w:r w:rsidR="00CB40EB">
              <w:rPr>
                <w:noProof/>
                <w:webHidden/>
              </w:rPr>
              <w:tab/>
            </w:r>
            <w:r w:rsidR="00CB40EB">
              <w:rPr>
                <w:noProof/>
                <w:webHidden/>
              </w:rPr>
              <w:fldChar w:fldCharType="begin"/>
            </w:r>
            <w:r w:rsidR="00CB40EB">
              <w:rPr>
                <w:noProof/>
                <w:webHidden/>
              </w:rPr>
              <w:instrText xml:space="preserve"> PAGEREF _Toc166526175 \h </w:instrText>
            </w:r>
            <w:r w:rsidR="00CB40EB">
              <w:rPr>
                <w:noProof/>
                <w:webHidden/>
              </w:rPr>
            </w:r>
            <w:r w:rsidR="00CB40EB">
              <w:rPr>
                <w:noProof/>
                <w:webHidden/>
              </w:rPr>
              <w:fldChar w:fldCharType="separate"/>
            </w:r>
            <w:r w:rsidR="007B2B22">
              <w:rPr>
                <w:noProof/>
                <w:webHidden/>
              </w:rPr>
              <w:t>2</w:t>
            </w:r>
            <w:r w:rsidR="00CB40EB">
              <w:rPr>
                <w:noProof/>
                <w:webHidden/>
              </w:rPr>
              <w:fldChar w:fldCharType="end"/>
            </w:r>
          </w:hyperlink>
        </w:p>
        <w:p w14:paraId="15A899D6" w14:textId="6ECB27DC" w:rsidR="00CB40EB" w:rsidRDefault="00000000">
          <w:pPr>
            <w:pStyle w:val="TOC1"/>
            <w:tabs>
              <w:tab w:val="right" w:leader="dot" w:pos="10790"/>
            </w:tabs>
            <w:rPr>
              <w:noProof/>
            </w:rPr>
          </w:pPr>
          <w:hyperlink w:anchor="_Toc166526176" w:history="1">
            <w:r w:rsidR="00CB40EB" w:rsidRPr="0076149A">
              <w:rPr>
                <w:rStyle w:val="Hyperlink"/>
                <w:noProof/>
              </w:rPr>
              <w:t>Input Test Data &amp; Output</w:t>
            </w:r>
            <w:r w:rsidR="00CB40EB">
              <w:rPr>
                <w:noProof/>
                <w:webHidden/>
              </w:rPr>
              <w:tab/>
            </w:r>
            <w:r w:rsidR="00CB40EB">
              <w:rPr>
                <w:noProof/>
                <w:webHidden/>
              </w:rPr>
              <w:fldChar w:fldCharType="begin"/>
            </w:r>
            <w:r w:rsidR="00CB40EB">
              <w:rPr>
                <w:noProof/>
                <w:webHidden/>
              </w:rPr>
              <w:instrText xml:space="preserve"> PAGEREF _Toc166526176 \h </w:instrText>
            </w:r>
            <w:r w:rsidR="00CB40EB">
              <w:rPr>
                <w:noProof/>
                <w:webHidden/>
              </w:rPr>
            </w:r>
            <w:r w:rsidR="00CB40EB">
              <w:rPr>
                <w:noProof/>
                <w:webHidden/>
              </w:rPr>
              <w:fldChar w:fldCharType="separate"/>
            </w:r>
            <w:r w:rsidR="007B2B22">
              <w:rPr>
                <w:noProof/>
                <w:webHidden/>
              </w:rPr>
              <w:t>3</w:t>
            </w:r>
            <w:r w:rsidR="00CB40EB">
              <w:rPr>
                <w:noProof/>
                <w:webHidden/>
              </w:rPr>
              <w:fldChar w:fldCharType="end"/>
            </w:r>
          </w:hyperlink>
        </w:p>
        <w:p w14:paraId="00226DC7" w14:textId="5E0FA952" w:rsidR="00CB40EB" w:rsidRDefault="00000000">
          <w:pPr>
            <w:pStyle w:val="TOC1"/>
            <w:tabs>
              <w:tab w:val="right" w:leader="dot" w:pos="10790"/>
            </w:tabs>
            <w:rPr>
              <w:noProof/>
            </w:rPr>
          </w:pPr>
          <w:hyperlink w:anchor="_Toc166526177" w:history="1">
            <w:r w:rsidR="00CB40EB" w:rsidRPr="0076149A">
              <w:rPr>
                <w:rStyle w:val="Hyperlink"/>
                <w:noProof/>
              </w:rPr>
              <w:t>Tasks</w:t>
            </w:r>
            <w:r w:rsidR="00CB40EB">
              <w:rPr>
                <w:noProof/>
                <w:webHidden/>
              </w:rPr>
              <w:tab/>
            </w:r>
            <w:r w:rsidR="00CB40EB">
              <w:rPr>
                <w:noProof/>
                <w:webHidden/>
              </w:rPr>
              <w:fldChar w:fldCharType="begin"/>
            </w:r>
            <w:r w:rsidR="00CB40EB">
              <w:rPr>
                <w:noProof/>
                <w:webHidden/>
              </w:rPr>
              <w:instrText xml:space="preserve"> PAGEREF _Toc166526177 \h </w:instrText>
            </w:r>
            <w:r w:rsidR="00CB40EB">
              <w:rPr>
                <w:noProof/>
                <w:webHidden/>
              </w:rPr>
            </w:r>
            <w:r w:rsidR="00CB40EB">
              <w:rPr>
                <w:noProof/>
                <w:webHidden/>
              </w:rPr>
              <w:fldChar w:fldCharType="separate"/>
            </w:r>
            <w:r w:rsidR="007B2B22">
              <w:rPr>
                <w:noProof/>
                <w:webHidden/>
              </w:rPr>
              <w:t>4</w:t>
            </w:r>
            <w:r w:rsidR="00CB40EB">
              <w:rPr>
                <w:noProof/>
                <w:webHidden/>
              </w:rPr>
              <w:fldChar w:fldCharType="end"/>
            </w:r>
          </w:hyperlink>
        </w:p>
        <w:p w14:paraId="43DA2643" w14:textId="32D3AB46" w:rsidR="00CB40EB" w:rsidRDefault="00000000">
          <w:pPr>
            <w:pStyle w:val="TOC1"/>
            <w:tabs>
              <w:tab w:val="right" w:leader="dot" w:pos="10790"/>
            </w:tabs>
            <w:rPr>
              <w:noProof/>
            </w:rPr>
          </w:pPr>
          <w:hyperlink w:anchor="_Toc166526178" w:history="1">
            <w:r w:rsidR="00CB40EB" w:rsidRPr="0076149A">
              <w:rPr>
                <w:rStyle w:val="Hyperlink"/>
                <w:noProof/>
              </w:rPr>
              <w:t>Conclusion</w:t>
            </w:r>
            <w:r w:rsidR="00CB40EB">
              <w:rPr>
                <w:noProof/>
                <w:webHidden/>
              </w:rPr>
              <w:tab/>
            </w:r>
            <w:r w:rsidR="00CB40EB">
              <w:rPr>
                <w:noProof/>
                <w:webHidden/>
              </w:rPr>
              <w:fldChar w:fldCharType="begin"/>
            </w:r>
            <w:r w:rsidR="00CB40EB">
              <w:rPr>
                <w:noProof/>
                <w:webHidden/>
              </w:rPr>
              <w:instrText xml:space="preserve"> PAGEREF _Toc166526178 \h </w:instrText>
            </w:r>
            <w:r w:rsidR="00CB40EB">
              <w:rPr>
                <w:noProof/>
                <w:webHidden/>
              </w:rPr>
            </w:r>
            <w:r w:rsidR="00CB40EB">
              <w:rPr>
                <w:noProof/>
                <w:webHidden/>
              </w:rPr>
              <w:fldChar w:fldCharType="separate"/>
            </w:r>
            <w:r w:rsidR="007B2B22">
              <w:rPr>
                <w:noProof/>
                <w:webHidden/>
              </w:rPr>
              <w:t>4</w:t>
            </w:r>
            <w:r w:rsidR="00CB40EB">
              <w:rPr>
                <w:noProof/>
                <w:webHidden/>
              </w:rPr>
              <w:fldChar w:fldCharType="end"/>
            </w:r>
          </w:hyperlink>
        </w:p>
        <w:p w14:paraId="22FAB04F" w14:textId="27C47697" w:rsidR="00CB40EB" w:rsidRDefault="00000000">
          <w:pPr>
            <w:pStyle w:val="TOC1"/>
            <w:tabs>
              <w:tab w:val="right" w:leader="dot" w:pos="10790"/>
            </w:tabs>
            <w:rPr>
              <w:noProof/>
            </w:rPr>
          </w:pPr>
          <w:hyperlink w:anchor="_Toc166526179" w:history="1">
            <w:r w:rsidR="00CB40EB" w:rsidRPr="0076149A">
              <w:rPr>
                <w:rStyle w:val="Hyperlink"/>
                <w:noProof/>
              </w:rPr>
              <w:t>References</w:t>
            </w:r>
            <w:r w:rsidR="00CB40EB">
              <w:rPr>
                <w:noProof/>
                <w:webHidden/>
              </w:rPr>
              <w:tab/>
            </w:r>
            <w:r w:rsidR="00CB40EB">
              <w:rPr>
                <w:noProof/>
                <w:webHidden/>
              </w:rPr>
              <w:fldChar w:fldCharType="begin"/>
            </w:r>
            <w:r w:rsidR="00CB40EB">
              <w:rPr>
                <w:noProof/>
                <w:webHidden/>
              </w:rPr>
              <w:instrText xml:space="preserve"> PAGEREF _Toc166526179 \h </w:instrText>
            </w:r>
            <w:r w:rsidR="00CB40EB">
              <w:rPr>
                <w:noProof/>
                <w:webHidden/>
              </w:rPr>
            </w:r>
            <w:r w:rsidR="00CB40EB">
              <w:rPr>
                <w:noProof/>
                <w:webHidden/>
              </w:rPr>
              <w:fldChar w:fldCharType="separate"/>
            </w:r>
            <w:r w:rsidR="007B2B22">
              <w:rPr>
                <w:noProof/>
                <w:webHidden/>
              </w:rPr>
              <w:t>4</w:t>
            </w:r>
            <w:r w:rsidR="00CB40EB">
              <w:rPr>
                <w:noProof/>
                <w:webHidden/>
              </w:rPr>
              <w:fldChar w:fldCharType="end"/>
            </w:r>
          </w:hyperlink>
        </w:p>
        <w:p w14:paraId="3A8CAC85" w14:textId="6F5AFA4F" w:rsidR="00CB40EB" w:rsidRDefault="00CB40EB">
          <w:r>
            <w:rPr>
              <w:b/>
              <w:bCs/>
              <w:noProof/>
            </w:rPr>
            <w:fldChar w:fldCharType="end"/>
          </w:r>
        </w:p>
      </w:sdtContent>
    </w:sdt>
    <w:p w14:paraId="451224D1" w14:textId="77777777" w:rsidR="00181C44" w:rsidRDefault="00181C44" w:rsidP="00181C44"/>
    <w:p w14:paraId="5EA49C35" w14:textId="186ADDD4" w:rsidR="00181C44" w:rsidRDefault="00181C44" w:rsidP="00181C44">
      <w:pPr>
        <w:pStyle w:val="Heading1"/>
        <w:rPr>
          <w:sz w:val="56"/>
          <w:szCs w:val="24"/>
        </w:rPr>
      </w:pPr>
      <w:bookmarkStart w:id="8" w:name="_Toc166526174"/>
      <w:r>
        <w:rPr>
          <w:sz w:val="56"/>
          <w:szCs w:val="24"/>
        </w:rPr>
        <w:t>Introduction</w:t>
      </w:r>
      <w:bookmarkEnd w:id="8"/>
    </w:p>
    <w:p w14:paraId="06FCDDE6" w14:textId="77777777" w:rsidR="00181C44" w:rsidRDefault="00181C44" w:rsidP="00181C44"/>
    <w:p w14:paraId="21EC5841" w14:textId="02F9A08F" w:rsidR="00E25E09" w:rsidRPr="00932703" w:rsidRDefault="00E25E09" w:rsidP="001C6DC6">
      <w:pPr>
        <w:ind w:firstLine="720"/>
        <w:jc w:val="both"/>
        <w:rPr>
          <w:rFonts w:asciiTheme="majorBidi" w:hAnsiTheme="majorBidi" w:cstheme="majorBidi"/>
        </w:rPr>
      </w:pPr>
      <w:r w:rsidRPr="00932703">
        <w:rPr>
          <w:rFonts w:asciiTheme="majorBidi" w:hAnsiTheme="majorBidi" w:cstheme="majorBidi"/>
          <w:color w:val="0D0D0D"/>
          <w:shd w:val="clear" w:color="auto" w:fill="FFFFFF"/>
        </w:rPr>
        <w:t xml:space="preserve">In </w:t>
      </w:r>
      <w:r w:rsidR="0003796E">
        <w:rPr>
          <w:rFonts w:asciiTheme="majorBidi" w:hAnsiTheme="majorBidi" w:cstheme="majorBidi"/>
          <w:color w:val="0D0D0D"/>
          <w:shd w:val="clear" w:color="auto" w:fill="FFFFFF"/>
        </w:rPr>
        <w:t>m</w:t>
      </w:r>
      <w:r w:rsidRPr="00932703">
        <w:rPr>
          <w:rFonts w:asciiTheme="majorBidi" w:hAnsiTheme="majorBidi" w:cstheme="majorBidi"/>
          <w:color w:val="0D0D0D"/>
          <w:shd w:val="clear" w:color="auto" w:fill="FFFFFF"/>
        </w:rPr>
        <w:t xml:space="preserve">odern software development, accurate estimation of project size and effort is important for successful planning and execution. Recognizing the challenges regarding this process, we </w:t>
      </w:r>
      <w:r w:rsidR="00AF7DED" w:rsidRPr="00932703">
        <w:rPr>
          <w:rFonts w:asciiTheme="majorBidi" w:hAnsiTheme="majorBidi" w:cstheme="majorBidi"/>
          <w:color w:val="0D0D0D"/>
          <w:shd w:val="clear" w:color="auto" w:fill="FFFFFF"/>
        </w:rPr>
        <w:t>started</w:t>
      </w:r>
      <w:r w:rsidRPr="00932703">
        <w:rPr>
          <w:rFonts w:asciiTheme="majorBidi" w:hAnsiTheme="majorBidi" w:cstheme="majorBidi"/>
          <w:color w:val="0D0D0D"/>
          <w:shd w:val="clear" w:color="auto" w:fill="FFFFFF"/>
        </w:rPr>
        <w:t xml:space="preserve"> on the development of a Function Point Calculator </w:t>
      </w:r>
      <w:r w:rsidR="0003796E" w:rsidRPr="00932703">
        <w:rPr>
          <w:rFonts w:asciiTheme="majorBidi" w:hAnsiTheme="majorBidi" w:cstheme="majorBidi"/>
          <w:color w:val="0D0D0D"/>
          <w:shd w:val="clear" w:color="auto" w:fill="FFFFFF"/>
        </w:rPr>
        <w:t>App.</w:t>
      </w:r>
      <w:r w:rsidRPr="00932703">
        <w:rPr>
          <w:rFonts w:asciiTheme="majorBidi" w:hAnsiTheme="majorBidi" w:cstheme="majorBidi"/>
          <w:color w:val="0D0D0D"/>
          <w:shd w:val="clear" w:color="auto" w:fill="FFFFFF"/>
        </w:rPr>
        <w:t xml:space="preserve"> Motivated by the desire to </w:t>
      </w:r>
      <w:r w:rsidR="00AF7DED" w:rsidRPr="00932703">
        <w:rPr>
          <w:rFonts w:asciiTheme="majorBidi" w:hAnsiTheme="majorBidi" w:cstheme="majorBidi"/>
          <w:color w:val="0D0D0D"/>
          <w:shd w:val="clear" w:color="auto" w:fill="FFFFFF"/>
        </w:rPr>
        <w:t>identify</w:t>
      </w:r>
      <w:r w:rsidRPr="00932703">
        <w:rPr>
          <w:rFonts w:asciiTheme="majorBidi" w:hAnsiTheme="majorBidi" w:cstheme="majorBidi"/>
          <w:color w:val="0D0D0D"/>
          <w:shd w:val="clear" w:color="auto" w:fill="FFFFFF"/>
        </w:rPr>
        <w:t xml:space="preserve"> project estimation practices and empower development teams with a reliable tool, this project aims to deliver a robust and user-friendly application. Our objectives </w:t>
      </w:r>
      <w:r w:rsidR="00AF7DED" w:rsidRPr="00932703">
        <w:rPr>
          <w:rFonts w:asciiTheme="majorBidi" w:hAnsiTheme="majorBidi" w:cstheme="majorBidi"/>
          <w:color w:val="0D0D0D"/>
          <w:shd w:val="clear" w:color="auto" w:fill="FFFFFF"/>
        </w:rPr>
        <w:t>focus on</w:t>
      </w:r>
      <w:r w:rsidRPr="00932703">
        <w:rPr>
          <w:rFonts w:asciiTheme="majorBidi" w:hAnsiTheme="majorBidi" w:cstheme="majorBidi"/>
          <w:color w:val="0D0D0D"/>
          <w:shd w:val="clear" w:color="auto" w:fill="FFFFFF"/>
        </w:rPr>
        <w:t xml:space="preserve"> the creation of a </w:t>
      </w:r>
      <w:r w:rsidR="0003796E" w:rsidRPr="00932703">
        <w:rPr>
          <w:rFonts w:asciiTheme="majorBidi" w:hAnsiTheme="majorBidi" w:cstheme="majorBidi"/>
          <w:color w:val="0D0D0D"/>
          <w:shd w:val="clear" w:color="auto" w:fill="FFFFFF"/>
        </w:rPr>
        <w:t>user-friendly</w:t>
      </w:r>
      <w:r w:rsidRPr="00932703">
        <w:rPr>
          <w:rFonts w:asciiTheme="majorBidi" w:hAnsiTheme="majorBidi" w:cstheme="majorBidi"/>
          <w:color w:val="0D0D0D"/>
          <w:shd w:val="clear" w:color="auto" w:fill="FFFFFF"/>
        </w:rPr>
        <w:t xml:space="preserve"> interface for inputting project details, accurate calculation algorithms </w:t>
      </w:r>
      <w:r w:rsidR="00AF7DED" w:rsidRPr="00932703">
        <w:rPr>
          <w:rFonts w:asciiTheme="majorBidi" w:hAnsiTheme="majorBidi" w:cstheme="majorBidi"/>
          <w:color w:val="0D0D0D"/>
          <w:shd w:val="clear" w:color="auto" w:fill="FFFFFF"/>
        </w:rPr>
        <w:t>coping with</w:t>
      </w:r>
      <w:r w:rsidRPr="00932703">
        <w:rPr>
          <w:rFonts w:asciiTheme="majorBidi" w:hAnsiTheme="majorBidi" w:cstheme="majorBidi"/>
          <w:color w:val="0D0D0D"/>
          <w:shd w:val="clear" w:color="auto" w:fill="FFFFFF"/>
        </w:rPr>
        <w:t xml:space="preserve"> industry standards, and customization options to </w:t>
      </w:r>
      <w:r w:rsidR="00AF7DED" w:rsidRPr="00932703">
        <w:rPr>
          <w:rFonts w:asciiTheme="majorBidi" w:hAnsiTheme="majorBidi" w:cstheme="majorBidi"/>
          <w:color w:val="0D0D0D"/>
          <w:shd w:val="clear" w:color="auto" w:fill="FFFFFF"/>
        </w:rPr>
        <w:t>provide</w:t>
      </w:r>
      <w:r w:rsidRPr="00932703">
        <w:rPr>
          <w:rFonts w:asciiTheme="majorBidi" w:hAnsiTheme="majorBidi" w:cstheme="majorBidi"/>
          <w:color w:val="0D0D0D"/>
          <w:shd w:val="clear" w:color="auto" w:fill="FFFFFF"/>
        </w:rPr>
        <w:t xml:space="preserve"> diverse project requirements. By providing a comprehensive solution that facilitates </w:t>
      </w:r>
      <w:r w:rsidR="00AF7DED" w:rsidRPr="00932703">
        <w:rPr>
          <w:rFonts w:asciiTheme="majorBidi" w:hAnsiTheme="majorBidi" w:cstheme="majorBidi"/>
          <w:color w:val="0D0D0D"/>
          <w:shd w:val="clear" w:color="auto" w:fill="FFFFFF"/>
        </w:rPr>
        <w:t>accurate</w:t>
      </w:r>
      <w:r w:rsidRPr="00932703">
        <w:rPr>
          <w:rFonts w:asciiTheme="majorBidi" w:hAnsiTheme="majorBidi" w:cstheme="majorBidi"/>
          <w:color w:val="0D0D0D"/>
          <w:shd w:val="clear" w:color="auto" w:fill="FFFFFF"/>
        </w:rPr>
        <w:t xml:space="preserve"> function point analysis, our </w:t>
      </w:r>
      <w:r w:rsidR="00AF7DED" w:rsidRPr="00932703">
        <w:rPr>
          <w:rFonts w:asciiTheme="majorBidi" w:hAnsiTheme="majorBidi" w:cstheme="majorBidi"/>
          <w:color w:val="0D0D0D"/>
          <w:shd w:val="clear" w:color="auto" w:fill="FFFFFF"/>
        </w:rPr>
        <w:t>vision is</w:t>
      </w:r>
      <w:r w:rsidRPr="00932703">
        <w:rPr>
          <w:rFonts w:asciiTheme="majorBidi" w:hAnsiTheme="majorBidi" w:cstheme="majorBidi"/>
          <w:color w:val="0D0D0D"/>
          <w:shd w:val="clear" w:color="auto" w:fill="FFFFFF"/>
        </w:rPr>
        <w:t xml:space="preserve"> seek</w:t>
      </w:r>
      <w:r w:rsidR="00AF7DED" w:rsidRPr="00932703">
        <w:rPr>
          <w:rFonts w:asciiTheme="majorBidi" w:hAnsiTheme="majorBidi" w:cstheme="majorBidi"/>
          <w:color w:val="0D0D0D"/>
          <w:shd w:val="clear" w:color="auto" w:fill="FFFFFF"/>
        </w:rPr>
        <w:t>ing</w:t>
      </w:r>
      <w:r w:rsidRPr="00932703">
        <w:rPr>
          <w:rFonts w:asciiTheme="majorBidi" w:hAnsiTheme="majorBidi" w:cstheme="majorBidi"/>
          <w:color w:val="0D0D0D"/>
          <w:shd w:val="clear" w:color="auto" w:fill="FFFFFF"/>
        </w:rPr>
        <w:t xml:space="preserve"> to enhance project management practices and contribute to the efficiency and success of software development </w:t>
      </w:r>
      <w:r w:rsidR="00AF7DED" w:rsidRPr="00932703">
        <w:rPr>
          <w:rFonts w:asciiTheme="majorBidi" w:hAnsiTheme="majorBidi" w:cstheme="majorBidi"/>
          <w:color w:val="0D0D0D"/>
          <w:shd w:val="clear" w:color="auto" w:fill="FFFFFF"/>
        </w:rPr>
        <w:t>methods</w:t>
      </w:r>
      <w:r w:rsidRPr="00932703">
        <w:rPr>
          <w:rFonts w:asciiTheme="majorBidi" w:hAnsiTheme="majorBidi" w:cstheme="majorBidi"/>
          <w:color w:val="0D0D0D"/>
          <w:shd w:val="clear" w:color="auto" w:fill="FFFFFF"/>
        </w:rPr>
        <w:t>.</w:t>
      </w:r>
    </w:p>
    <w:p w14:paraId="6CC07A30" w14:textId="53BA45ED" w:rsidR="00181C44" w:rsidRDefault="00181C44" w:rsidP="00181C44">
      <w:pPr>
        <w:pStyle w:val="Heading1"/>
        <w:rPr>
          <w:sz w:val="56"/>
          <w:szCs w:val="24"/>
        </w:rPr>
      </w:pPr>
      <w:bookmarkStart w:id="9" w:name="_Toc166526175"/>
      <w:r>
        <w:rPr>
          <w:sz w:val="56"/>
          <w:szCs w:val="24"/>
        </w:rPr>
        <w:t>Problem Statement</w:t>
      </w:r>
      <w:bookmarkEnd w:id="9"/>
    </w:p>
    <w:p w14:paraId="15E7D7D9" w14:textId="77777777" w:rsidR="00F027FF" w:rsidRDefault="00F027FF" w:rsidP="00181C44"/>
    <w:p w14:paraId="00EC4CE8" w14:textId="78FCA5C6" w:rsidR="001E791D" w:rsidRDefault="001E791D" w:rsidP="001C6DC6">
      <w:pPr>
        <w:ind w:firstLine="720"/>
        <w:jc w:val="both"/>
        <w:rPr>
          <w:rFonts w:ascii="Times New Roman" w:eastAsia="Times New Roman" w:hAnsi="Times New Roman" w:cs="Times New Roman"/>
        </w:rPr>
      </w:pPr>
      <w:r>
        <w:rPr>
          <w:rFonts w:ascii="Times New Roman" w:eastAsia="Times New Roman" w:hAnsi="Times New Roman" w:cs="Times New Roman"/>
        </w:rPr>
        <w:t>F</w:t>
      </w:r>
      <w:r w:rsidRPr="001E791D">
        <w:rPr>
          <w:rFonts w:ascii="Times New Roman" w:eastAsia="Times New Roman" w:hAnsi="Times New Roman" w:cs="Times New Roman"/>
        </w:rPr>
        <w:t>acilitating the measurement of software size by decomposing the system into data function types that describe how the system stores information or requests it from external systems, and transaction function types that depict the information flow between the user and the system. A more robust walkthrough anticipating any technological complexity that may occur will result from management and engineers emphasizing the size of software products by outlining each one's complexity.</w:t>
      </w:r>
    </w:p>
    <w:p w14:paraId="6974DBD4" w14:textId="77777777" w:rsidR="0009069C" w:rsidRDefault="0009069C" w:rsidP="001C6DC6">
      <w:pPr>
        <w:jc w:val="both"/>
        <w:rPr>
          <w:rFonts w:ascii="Times New Roman" w:eastAsia="Times New Roman" w:hAnsi="Times New Roman" w:cs="Times New Roman"/>
        </w:rPr>
      </w:pPr>
    </w:p>
    <w:p w14:paraId="141A5BA5" w14:textId="77777777" w:rsidR="0009069C" w:rsidRDefault="0009069C" w:rsidP="001E791D">
      <w:pPr>
        <w:rPr>
          <w:rFonts w:ascii="Times New Roman" w:eastAsia="Times New Roman" w:hAnsi="Times New Roman" w:cs="Times New Roman"/>
        </w:rPr>
      </w:pPr>
    </w:p>
    <w:p w14:paraId="7E9F998D" w14:textId="77777777" w:rsidR="0009069C" w:rsidRDefault="0009069C" w:rsidP="001E791D">
      <w:pPr>
        <w:rPr>
          <w:rFonts w:ascii="Times New Roman" w:eastAsia="Times New Roman" w:hAnsi="Times New Roman" w:cs="Times New Roman"/>
        </w:rPr>
      </w:pPr>
    </w:p>
    <w:p w14:paraId="285BD0B3" w14:textId="77777777" w:rsidR="0009069C" w:rsidRDefault="0009069C" w:rsidP="001E791D">
      <w:pPr>
        <w:rPr>
          <w:rFonts w:ascii="Times New Roman" w:eastAsia="Times New Roman" w:hAnsi="Times New Roman" w:cs="Times New Roman"/>
        </w:rPr>
      </w:pPr>
    </w:p>
    <w:p w14:paraId="59A25A02" w14:textId="77777777" w:rsidR="0009069C" w:rsidRPr="001E791D" w:rsidRDefault="0009069C" w:rsidP="001E791D">
      <w:pPr>
        <w:rPr>
          <w:rFonts w:ascii="Times New Roman" w:eastAsia="Times New Roman" w:hAnsi="Times New Roman" w:cs="Times New Roman"/>
        </w:rPr>
      </w:pPr>
    </w:p>
    <w:p w14:paraId="3C4CE2CC" w14:textId="38DF1E02" w:rsidR="00181C44" w:rsidRDefault="00181C44" w:rsidP="00181C44">
      <w:pPr>
        <w:pStyle w:val="Heading1"/>
        <w:rPr>
          <w:sz w:val="56"/>
          <w:szCs w:val="24"/>
        </w:rPr>
      </w:pPr>
      <w:bookmarkStart w:id="10" w:name="_Toc166526176"/>
      <w:r>
        <w:rPr>
          <w:sz w:val="56"/>
          <w:szCs w:val="24"/>
        </w:rPr>
        <w:lastRenderedPageBreak/>
        <w:t>Input Test Data &amp; Output</w:t>
      </w:r>
      <w:bookmarkEnd w:id="10"/>
    </w:p>
    <w:p w14:paraId="773633AD" w14:textId="77777777" w:rsidR="00E84E03" w:rsidRDefault="00E84E03" w:rsidP="00E84E03"/>
    <w:p w14:paraId="687C3524" w14:textId="0689760D" w:rsidR="00E84E03" w:rsidRPr="00EA5C2A" w:rsidRDefault="00E84E03" w:rsidP="00E84E03">
      <w:pPr>
        <w:rPr>
          <w:b/>
          <w:bCs/>
        </w:rPr>
      </w:pPr>
      <w:r w:rsidRPr="00EA5C2A">
        <w:rPr>
          <w:b/>
          <w:bCs/>
        </w:rPr>
        <w:t>Calculate UFP</w:t>
      </w:r>
    </w:p>
    <w:p w14:paraId="045E9A2A" w14:textId="4BA8FA57" w:rsidR="00181C44" w:rsidRDefault="00895B76" w:rsidP="00181C44">
      <w:r>
        <w:rPr>
          <w:noProof/>
        </w:rPr>
        <w:drawing>
          <wp:inline distT="0" distB="0" distL="0" distR="0" wp14:anchorId="2C98C269" wp14:editId="18C0803D">
            <wp:extent cx="6448425" cy="2790825"/>
            <wp:effectExtent l="0" t="0" r="9525" b="9525"/>
            <wp:docPr id="660038334" name="Picture 1" descr="A math problem with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38334" name="Picture 1" descr="A math problem with numbers and equations&#10;&#10;Description automatically generated"/>
                    <pic:cNvPicPr/>
                  </pic:nvPicPr>
                  <pic:blipFill>
                    <a:blip r:embed="rId7"/>
                    <a:stretch>
                      <a:fillRect/>
                    </a:stretch>
                  </pic:blipFill>
                  <pic:spPr>
                    <a:xfrm>
                      <a:off x="0" y="0"/>
                      <a:ext cx="6448425" cy="2790825"/>
                    </a:xfrm>
                    <a:prstGeom prst="rect">
                      <a:avLst/>
                    </a:prstGeom>
                  </pic:spPr>
                </pic:pic>
              </a:graphicData>
            </a:graphic>
          </wp:inline>
        </w:drawing>
      </w:r>
    </w:p>
    <w:p w14:paraId="78F57373" w14:textId="77777777" w:rsidR="00DF01ED" w:rsidRDefault="00DF01ED" w:rsidP="00181C44"/>
    <w:p w14:paraId="6B71C13E" w14:textId="4D363335" w:rsidR="00DF01ED" w:rsidRDefault="00E84E03" w:rsidP="00181C44">
      <w:pPr>
        <w:rPr>
          <w:b/>
          <w:bCs/>
        </w:rPr>
      </w:pPr>
      <w:r w:rsidRPr="00EA5C2A">
        <w:rPr>
          <w:b/>
          <w:bCs/>
        </w:rPr>
        <w:t>Calculate DI &amp; TCF</w:t>
      </w:r>
    </w:p>
    <w:p w14:paraId="6EB7A033" w14:textId="77777777" w:rsidR="007C541F" w:rsidRPr="00EA5C2A" w:rsidRDefault="007C541F" w:rsidP="00181C44">
      <w:pPr>
        <w:rPr>
          <w:b/>
          <w:bCs/>
        </w:rPr>
      </w:pPr>
    </w:p>
    <w:p w14:paraId="3E0A553B" w14:textId="3A06656A" w:rsidR="00895B76" w:rsidRDefault="00895B76" w:rsidP="00181C44">
      <w:r>
        <w:rPr>
          <w:noProof/>
        </w:rPr>
        <w:drawing>
          <wp:inline distT="0" distB="0" distL="0" distR="0" wp14:anchorId="6257AA05" wp14:editId="6C065400">
            <wp:extent cx="4067175" cy="3124200"/>
            <wp:effectExtent l="0" t="0" r="9525" b="0"/>
            <wp:docPr id="1215147106"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47106" name="Picture 1" descr="A white paper with black text and numbers&#10;&#10;Description automatically generated"/>
                    <pic:cNvPicPr/>
                  </pic:nvPicPr>
                  <pic:blipFill>
                    <a:blip r:embed="rId8"/>
                    <a:stretch>
                      <a:fillRect/>
                    </a:stretch>
                  </pic:blipFill>
                  <pic:spPr>
                    <a:xfrm>
                      <a:off x="0" y="0"/>
                      <a:ext cx="4067175" cy="3124200"/>
                    </a:xfrm>
                    <a:prstGeom prst="rect">
                      <a:avLst/>
                    </a:prstGeom>
                  </pic:spPr>
                </pic:pic>
              </a:graphicData>
            </a:graphic>
          </wp:inline>
        </w:drawing>
      </w:r>
    </w:p>
    <w:p w14:paraId="576E0A84" w14:textId="77777777" w:rsidR="00EA13D4" w:rsidRDefault="00EA13D4" w:rsidP="00181C44"/>
    <w:p w14:paraId="29685541" w14:textId="77777777" w:rsidR="00EA13D4" w:rsidRDefault="00EA13D4" w:rsidP="00181C44"/>
    <w:p w14:paraId="3C3BA76F" w14:textId="77777777" w:rsidR="00EA13D4" w:rsidRDefault="00EA13D4" w:rsidP="00181C44"/>
    <w:p w14:paraId="4080C864" w14:textId="77777777" w:rsidR="00EA13D4" w:rsidRDefault="00EA13D4" w:rsidP="00181C44"/>
    <w:p w14:paraId="06712C88" w14:textId="77777777" w:rsidR="00EA13D4" w:rsidRDefault="00EA13D4" w:rsidP="00181C44"/>
    <w:p w14:paraId="4DA2755F" w14:textId="77777777" w:rsidR="00EA13D4" w:rsidRDefault="00EA13D4" w:rsidP="00181C44"/>
    <w:p w14:paraId="28B9CE27" w14:textId="77777777" w:rsidR="00EA13D4" w:rsidRDefault="00EA13D4" w:rsidP="00181C44"/>
    <w:p w14:paraId="1008C8BB" w14:textId="77777777" w:rsidR="00EA13D4" w:rsidRDefault="00EA13D4" w:rsidP="00181C44"/>
    <w:p w14:paraId="4E77CFFD" w14:textId="77777777" w:rsidR="00EA13D4" w:rsidRDefault="00EA13D4" w:rsidP="00181C44"/>
    <w:p w14:paraId="0814A28B" w14:textId="704A3237" w:rsidR="00EA13D4" w:rsidRPr="00EA13D4" w:rsidRDefault="00EA13D4" w:rsidP="00181C44">
      <w:pPr>
        <w:rPr>
          <w:b/>
          <w:bCs/>
        </w:rPr>
      </w:pPr>
      <w:r w:rsidRPr="00EA13D4">
        <w:rPr>
          <w:b/>
          <w:bCs/>
        </w:rPr>
        <w:lastRenderedPageBreak/>
        <w:t>Output of our program:</w:t>
      </w:r>
    </w:p>
    <w:p w14:paraId="5561C4E5" w14:textId="77777777" w:rsidR="00EA13D4" w:rsidRDefault="00EA13D4" w:rsidP="00181C44"/>
    <w:p w14:paraId="4A3E4982" w14:textId="6FF0F7C0" w:rsidR="00401C61" w:rsidRDefault="00401C61" w:rsidP="00181C44">
      <w:r>
        <w:rPr>
          <w:noProof/>
        </w:rPr>
        <w:drawing>
          <wp:inline distT="0" distB="0" distL="0" distR="0" wp14:anchorId="0A5D6E73" wp14:editId="27743CE4">
            <wp:extent cx="6858000" cy="4070985"/>
            <wp:effectExtent l="0" t="0" r="0" b="5715"/>
            <wp:docPr id="408772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72935" name="Picture 1" descr="A screenshot of a computer&#10;&#10;Description automatically generated"/>
                    <pic:cNvPicPr/>
                  </pic:nvPicPr>
                  <pic:blipFill>
                    <a:blip r:embed="rId9"/>
                    <a:stretch>
                      <a:fillRect/>
                    </a:stretch>
                  </pic:blipFill>
                  <pic:spPr>
                    <a:xfrm>
                      <a:off x="0" y="0"/>
                      <a:ext cx="6858000" cy="4070985"/>
                    </a:xfrm>
                    <a:prstGeom prst="rect">
                      <a:avLst/>
                    </a:prstGeom>
                  </pic:spPr>
                </pic:pic>
              </a:graphicData>
            </a:graphic>
          </wp:inline>
        </w:drawing>
      </w:r>
    </w:p>
    <w:p w14:paraId="0045F121" w14:textId="77777777" w:rsidR="00401C61" w:rsidRDefault="00401C61" w:rsidP="00181C44"/>
    <w:p w14:paraId="5938B574" w14:textId="618B7D0C" w:rsidR="00181C44" w:rsidRDefault="00181C44" w:rsidP="00181C44">
      <w:pPr>
        <w:pStyle w:val="Heading1"/>
        <w:rPr>
          <w:sz w:val="56"/>
          <w:szCs w:val="24"/>
        </w:rPr>
      </w:pPr>
      <w:bookmarkStart w:id="11" w:name="_Toc166526177"/>
      <w:r>
        <w:rPr>
          <w:sz w:val="56"/>
          <w:szCs w:val="24"/>
        </w:rPr>
        <w:t>Tasks</w:t>
      </w:r>
      <w:bookmarkEnd w:id="11"/>
    </w:p>
    <w:p w14:paraId="05E834A9" w14:textId="77777777" w:rsidR="00C85E48" w:rsidRPr="00C85E48" w:rsidRDefault="00C85E48" w:rsidP="00C85E48"/>
    <w:tbl>
      <w:tblPr>
        <w:tblStyle w:val="TableGrid"/>
        <w:tblW w:w="0" w:type="auto"/>
        <w:tblLook w:val="04A0" w:firstRow="1" w:lastRow="0" w:firstColumn="1" w:lastColumn="0" w:noHBand="0" w:noVBand="1"/>
      </w:tblPr>
      <w:tblGrid>
        <w:gridCol w:w="5395"/>
        <w:gridCol w:w="5395"/>
      </w:tblGrid>
      <w:tr w:rsidR="00777825" w:rsidRPr="00777825" w14:paraId="35C911AE" w14:textId="77777777" w:rsidTr="00F6716E">
        <w:tc>
          <w:tcPr>
            <w:tcW w:w="5395" w:type="dxa"/>
          </w:tcPr>
          <w:p w14:paraId="6441E2C3" w14:textId="64D43039" w:rsidR="00777825" w:rsidRPr="00777825" w:rsidRDefault="00777825" w:rsidP="00F6716E">
            <w:pPr>
              <w:rPr>
                <w:sz w:val="44"/>
                <w:szCs w:val="44"/>
              </w:rPr>
            </w:pPr>
            <w:r w:rsidRPr="00777825">
              <w:rPr>
                <w:sz w:val="44"/>
                <w:szCs w:val="44"/>
              </w:rPr>
              <w:t>Tasks</w:t>
            </w:r>
          </w:p>
        </w:tc>
        <w:tc>
          <w:tcPr>
            <w:tcW w:w="5395" w:type="dxa"/>
          </w:tcPr>
          <w:p w14:paraId="4EA54807" w14:textId="57842781" w:rsidR="00777825" w:rsidRPr="00777825" w:rsidRDefault="00777825" w:rsidP="00FE0B60">
            <w:pPr>
              <w:rPr>
                <w:sz w:val="44"/>
                <w:szCs w:val="28"/>
                <w:rtl/>
                <w:lang w:bidi="ar-EG"/>
              </w:rPr>
            </w:pPr>
            <w:r>
              <w:rPr>
                <w:sz w:val="44"/>
                <w:szCs w:val="28"/>
                <w:lang w:bidi="ar-EG"/>
              </w:rPr>
              <w:t>Names</w:t>
            </w:r>
          </w:p>
        </w:tc>
      </w:tr>
      <w:tr w:rsidR="00757981" w:rsidRPr="00777825" w14:paraId="6BA57456" w14:textId="77777777" w:rsidTr="00777825">
        <w:tc>
          <w:tcPr>
            <w:tcW w:w="5395" w:type="dxa"/>
          </w:tcPr>
          <w:p w14:paraId="119923E4" w14:textId="3CD35981" w:rsidR="00757981" w:rsidRPr="00777825" w:rsidRDefault="00323EDC" w:rsidP="00323EDC">
            <w:r>
              <w:t xml:space="preserve">UFP </w:t>
            </w:r>
          </w:p>
        </w:tc>
        <w:tc>
          <w:tcPr>
            <w:tcW w:w="5395" w:type="dxa"/>
          </w:tcPr>
          <w:p w14:paraId="3B028B44" w14:textId="28CE5CCB" w:rsidR="00757981" w:rsidRPr="00777825" w:rsidRDefault="00757981" w:rsidP="00777825">
            <w:pPr>
              <w:jc w:val="right"/>
            </w:pPr>
            <w:r w:rsidRPr="00777825">
              <w:rPr>
                <w:rFonts w:hint="cs"/>
                <w:sz w:val="44"/>
                <w:szCs w:val="28"/>
                <w:rtl/>
                <w:lang w:bidi="ar-EG"/>
              </w:rPr>
              <w:t>علي يحيي زكريا فهمي</w:t>
            </w:r>
          </w:p>
        </w:tc>
      </w:tr>
      <w:tr w:rsidR="00757981" w:rsidRPr="00777825" w14:paraId="0014B9CF" w14:textId="77777777" w:rsidTr="00777825">
        <w:tc>
          <w:tcPr>
            <w:tcW w:w="5395" w:type="dxa"/>
          </w:tcPr>
          <w:p w14:paraId="456CEFC4" w14:textId="35D40AED" w:rsidR="00757981" w:rsidRPr="00777825" w:rsidRDefault="00323EDC" w:rsidP="00777825">
            <w:r>
              <w:t>Summary</w:t>
            </w:r>
          </w:p>
        </w:tc>
        <w:tc>
          <w:tcPr>
            <w:tcW w:w="5395" w:type="dxa"/>
          </w:tcPr>
          <w:p w14:paraId="7F371B06" w14:textId="0B15A7CF" w:rsidR="00757981" w:rsidRPr="00777825" w:rsidRDefault="00757981" w:rsidP="00CB7078">
            <w:pPr>
              <w:jc w:val="right"/>
            </w:pPr>
            <w:r w:rsidRPr="00777825">
              <w:rPr>
                <w:rFonts w:hint="cs"/>
                <w:sz w:val="44"/>
                <w:szCs w:val="28"/>
                <w:rtl/>
              </w:rPr>
              <w:t xml:space="preserve">احمد سامح احمد مختار              </w:t>
            </w:r>
          </w:p>
        </w:tc>
      </w:tr>
      <w:tr w:rsidR="00757981" w:rsidRPr="00777825" w14:paraId="3B32B3E5" w14:textId="77777777" w:rsidTr="00777825">
        <w:tc>
          <w:tcPr>
            <w:tcW w:w="5395" w:type="dxa"/>
          </w:tcPr>
          <w:p w14:paraId="3628DACB" w14:textId="689E24D5" w:rsidR="00757981" w:rsidRPr="00777825" w:rsidRDefault="00323EDC" w:rsidP="00777825">
            <w:r>
              <w:t>Main Page</w:t>
            </w:r>
          </w:p>
        </w:tc>
        <w:tc>
          <w:tcPr>
            <w:tcW w:w="5395" w:type="dxa"/>
          </w:tcPr>
          <w:p w14:paraId="585E781C" w14:textId="58D374FB" w:rsidR="00757981" w:rsidRPr="00CB7078" w:rsidRDefault="00757981" w:rsidP="00CB7078">
            <w:pPr>
              <w:pStyle w:val="Heading2"/>
              <w:jc w:val="right"/>
              <w:rPr>
                <w:color w:val="auto"/>
                <w:sz w:val="44"/>
                <w:szCs w:val="28"/>
              </w:rPr>
            </w:pPr>
            <w:r w:rsidRPr="00777825">
              <w:rPr>
                <w:rFonts w:hint="cs"/>
                <w:color w:val="auto"/>
                <w:sz w:val="44"/>
                <w:szCs w:val="28"/>
                <w:rtl/>
              </w:rPr>
              <w:t xml:space="preserve">فادي مجدي زكي ابراهيم            </w:t>
            </w:r>
          </w:p>
        </w:tc>
      </w:tr>
      <w:tr w:rsidR="00757981" w:rsidRPr="00777825" w14:paraId="1BF832A6" w14:textId="77777777" w:rsidTr="00777825">
        <w:tc>
          <w:tcPr>
            <w:tcW w:w="5395" w:type="dxa"/>
          </w:tcPr>
          <w:p w14:paraId="232C3D59" w14:textId="22049221" w:rsidR="00757981" w:rsidRPr="00777825" w:rsidRDefault="00323EDC" w:rsidP="00777825">
            <w:r>
              <w:t>DI</w:t>
            </w:r>
          </w:p>
        </w:tc>
        <w:tc>
          <w:tcPr>
            <w:tcW w:w="5395" w:type="dxa"/>
          </w:tcPr>
          <w:p w14:paraId="733A3B0C" w14:textId="433BB7A5" w:rsidR="00757981" w:rsidRPr="00CB7078" w:rsidRDefault="00757981" w:rsidP="00CB7078">
            <w:pPr>
              <w:pStyle w:val="Heading2"/>
              <w:jc w:val="right"/>
              <w:rPr>
                <w:color w:val="auto"/>
                <w:sz w:val="28"/>
                <w:szCs w:val="28"/>
                <w:lang w:bidi="ar-EG"/>
              </w:rPr>
            </w:pPr>
            <w:r w:rsidRPr="00777825">
              <w:rPr>
                <w:rFonts w:hint="cs"/>
                <w:color w:val="auto"/>
                <w:sz w:val="28"/>
                <w:szCs w:val="28"/>
                <w:rtl/>
                <w:lang w:bidi="ar-EG"/>
              </w:rPr>
              <w:t xml:space="preserve">احمد طارق محمد كمال              </w:t>
            </w:r>
          </w:p>
        </w:tc>
      </w:tr>
      <w:tr w:rsidR="00757981" w14:paraId="1FC59D49" w14:textId="77777777" w:rsidTr="00777825">
        <w:tc>
          <w:tcPr>
            <w:tcW w:w="5395" w:type="dxa"/>
          </w:tcPr>
          <w:p w14:paraId="1BBBC460" w14:textId="49B318BF" w:rsidR="00757981" w:rsidRDefault="00323EDC" w:rsidP="00777825">
            <w:r>
              <w:t>GUI and TCF</w:t>
            </w:r>
          </w:p>
        </w:tc>
        <w:tc>
          <w:tcPr>
            <w:tcW w:w="5395" w:type="dxa"/>
          </w:tcPr>
          <w:p w14:paraId="0D6967F3" w14:textId="7D259BCB" w:rsidR="00757981" w:rsidRPr="00777825" w:rsidRDefault="00757981" w:rsidP="00777825">
            <w:pPr>
              <w:jc w:val="right"/>
            </w:pPr>
            <w:r w:rsidRPr="00777825">
              <w:rPr>
                <w:rFonts w:hint="cs"/>
                <w:sz w:val="44"/>
                <w:szCs w:val="28"/>
                <w:rtl/>
              </w:rPr>
              <w:t xml:space="preserve">كريم فؤاد شهب محمد                 </w:t>
            </w:r>
          </w:p>
        </w:tc>
      </w:tr>
    </w:tbl>
    <w:p w14:paraId="4E28602F" w14:textId="77777777" w:rsidR="00181C44" w:rsidRDefault="00181C44" w:rsidP="00181C44"/>
    <w:p w14:paraId="697ECF60" w14:textId="3ED3F5DF" w:rsidR="00F027FF" w:rsidRPr="00895B76" w:rsidRDefault="00181C44" w:rsidP="00895B76">
      <w:pPr>
        <w:pStyle w:val="Heading1"/>
        <w:rPr>
          <w:sz w:val="56"/>
          <w:szCs w:val="24"/>
        </w:rPr>
      </w:pPr>
      <w:bookmarkStart w:id="12" w:name="_Toc166526178"/>
      <w:r>
        <w:rPr>
          <w:sz w:val="56"/>
          <w:szCs w:val="24"/>
        </w:rPr>
        <w:t>Conclusion</w:t>
      </w:r>
      <w:bookmarkEnd w:id="12"/>
    </w:p>
    <w:p w14:paraId="74CDC8F3" w14:textId="1EA3FA54" w:rsidR="00895B76" w:rsidRPr="00895B76" w:rsidRDefault="00323EDC" w:rsidP="00323EDC">
      <w:pPr>
        <w:ind w:firstLine="720"/>
      </w:pPr>
      <w:bookmarkStart w:id="13" w:name="_Toc166526179"/>
      <w:r w:rsidRPr="00323EDC">
        <w:t xml:space="preserve">In Conclusion, this project pointed how a certain function type complexity would affect the software size leading to in an unwanted increase in cost and effort. So, a simplified architecture of the system is crucial to a more resilient walkthrough of development mitigating any waste of human power on over engineered implementation. Also, it has highlighted the need to take into consideration any technical complexities that </w:t>
      </w:r>
      <w:proofErr w:type="gramStart"/>
      <w:r w:rsidRPr="00323EDC">
        <w:t>does</w:t>
      </w:r>
      <w:proofErr w:type="gramEnd"/>
      <w:r w:rsidRPr="00323EDC">
        <w:t xml:space="preserve"> not relate to the internal system unit like installation ease, transaction rate, etc. Such precautions would save the stakeholders from late delivery of the product if they were aware of it during the planning and analysis phase.</w:t>
      </w:r>
    </w:p>
    <w:p w14:paraId="330B88B7" w14:textId="61814454" w:rsidR="00181C44" w:rsidRDefault="00181C44" w:rsidP="009A1DFC">
      <w:pPr>
        <w:pStyle w:val="Heading1"/>
        <w:rPr>
          <w:sz w:val="56"/>
          <w:szCs w:val="24"/>
        </w:rPr>
      </w:pPr>
      <w:r>
        <w:rPr>
          <w:sz w:val="56"/>
          <w:szCs w:val="24"/>
        </w:rPr>
        <w:lastRenderedPageBreak/>
        <w:t>References</w:t>
      </w:r>
      <w:bookmarkEnd w:id="13"/>
    </w:p>
    <w:p w14:paraId="7800FEB7" w14:textId="680E0802" w:rsidR="00181C44" w:rsidRDefault="00675163" w:rsidP="00675163">
      <w:pPr>
        <w:pStyle w:val="ListParagraph"/>
        <w:numPr>
          <w:ilvl w:val="0"/>
          <w:numId w:val="13"/>
        </w:numPr>
      </w:pPr>
      <w:r>
        <w:t>Lectures</w:t>
      </w:r>
    </w:p>
    <w:p w14:paraId="01E39C3F" w14:textId="340657B9" w:rsidR="00261B59" w:rsidRDefault="00675163" w:rsidP="00413216">
      <w:pPr>
        <w:pStyle w:val="ListParagraph"/>
        <w:numPr>
          <w:ilvl w:val="0"/>
          <w:numId w:val="13"/>
        </w:numPr>
      </w:pPr>
      <w:r>
        <w:t>Labs</w:t>
      </w:r>
    </w:p>
    <w:p w14:paraId="257AEFDD" w14:textId="77777777" w:rsidR="00261B59" w:rsidRPr="00261B59" w:rsidRDefault="00261B59" w:rsidP="00261B59"/>
    <w:sectPr w:rsidR="00261B59" w:rsidRPr="00261B59" w:rsidSect="009B2492">
      <w:footerReference w:type="even" r:id="rId10"/>
      <w:footerReference w:type="defaul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24BEE" w14:textId="77777777" w:rsidR="009715B1" w:rsidRDefault="009715B1" w:rsidP="001205A1">
      <w:r>
        <w:separator/>
      </w:r>
    </w:p>
  </w:endnote>
  <w:endnote w:type="continuationSeparator" w:id="0">
    <w:p w14:paraId="383D2727" w14:textId="77777777" w:rsidR="009715B1" w:rsidRDefault="009715B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7884697"/>
      <w:docPartObj>
        <w:docPartGallery w:val="Page Numbers (Bottom of Page)"/>
        <w:docPartUnique/>
      </w:docPartObj>
    </w:sdtPr>
    <w:sdtContent>
      <w:p w14:paraId="531464CD"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06BECE8"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41358343"/>
      <w:docPartObj>
        <w:docPartGallery w:val="Page Numbers (Bottom of Page)"/>
        <w:docPartUnique/>
      </w:docPartObj>
    </w:sdtPr>
    <w:sdtContent>
      <w:p w14:paraId="7179D81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BE9ECD5" w14:textId="77777777" w:rsidTr="005F4F46">
      <w:tc>
        <w:tcPr>
          <w:tcW w:w="5395" w:type="dxa"/>
        </w:tcPr>
        <w:p w14:paraId="6A62CD01" w14:textId="3C4905AB" w:rsidR="00F158A8" w:rsidRPr="004A04D7" w:rsidRDefault="00F158A8" w:rsidP="00F158A8">
          <w:pPr>
            <w:pStyle w:val="Footer"/>
            <w:rPr>
              <w:color w:val="7F7F7F" w:themeColor="text1" w:themeTint="80"/>
            </w:rPr>
          </w:pPr>
          <w:r>
            <w:rPr>
              <w:color w:val="7F7F7F" w:themeColor="text1" w:themeTint="80"/>
            </w:rPr>
            <w:t xml:space="preserve">SW </w:t>
          </w:r>
          <w:r w:rsidR="00F771C6">
            <w:rPr>
              <w:color w:val="7F7F7F" w:themeColor="text1" w:themeTint="80"/>
            </w:rPr>
            <w:t>Metrics</w:t>
          </w:r>
        </w:p>
      </w:tc>
      <w:tc>
        <w:tcPr>
          <w:tcW w:w="5395" w:type="dxa"/>
        </w:tcPr>
        <w:p w14:paraId="6B5F8E7B" w14:textId="77777777" w:rsidR="001205A1" w:rsidRPr="001205A1" w:rsidRDefault="001205A1" w:rsidP="001205A1">
          <w:pPr>
            <w:pStyle w:val="Footer"/>
          </w:pPr>
          <w:r w:rsidRPr="001205A1">
            <w:t xml:space="preserve">   </w:t>
          </w:r>
        </w:p>
      </w:tc>
    </w:tr>
  </w:tbl>
  <w:p w14:paraId="682F93CC"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E34BF" w14:textId="77777777" w:rsidR="009715B1" w:rsidRDefault="009715B1" w:rsidP="001205A1">
      <w:r>
        <w:separator/>
      </w:r>
    </w:p>
  </w:footnote>
  <w:footnote w:type="continuationSeparator" w:id="0">
    <w:p w14:paraId="2FE082B1" w14:textId="77777777" w:rsidR="009715B1" w:rsidRDefault="009715B1"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4140"/>
    <w:multiLevelType w:val="hybridMultilevel"/>
    <w:tmpl w:val="086C77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A21552B"/>
    <w:multiLevelType w:val="hybridMultilevel"/>
    <w:tmpl w:val="574A4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36076"/>
    <w:multiLevelType w:val="hybridMultilevel"/>
    <w:tmpl w:val="AB32324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108F7638"/>
    <w:multiLevelType w:val="hybridMultilevel"/>
    <w:tmpl w:val="1EE0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959EF"/>
    <w:multiLevelType w:val="hybridMultilevel"/>
    <w:tmpl w:val="E6DAE7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1E70CBA"/>
    <w:multiLevelType w:val="hybridMultilevel"/>
    <w:tmpl w:val="E74866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5B726BC"/>
    <w:multiLevelType w:val="hybridMultilevel"/>
    <w:tmpl w:val="43E28F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5CC7EA7"/>
    <w:multiLevelType w:val="hybridMultilevel"/>
    <w:tmpl w:val="2D7C3E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A1271D2"/>
    <w:multiLevelType w:val="hybridMultilevel"/>
    <w:tmpl w:val="7D56C520"/>
    <w:lvl w:ilvl="0" w:tplc="26AAC5B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E3CFD"/>
    <w:multiLevelType w:val="hybridMultilevel"/>
    <w:tmpl w:val="D16A50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647400A3"/>
    <w:multiLevelType w:val="hybridMultilevel"/>
    <w:tmpl w:val="25B4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5798A"/>
    <w:multiLevelType w:val="hybridMultilevel"/>
    <w:tmpl w:val="EF8457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7E16784F"/>
    <w:multiLevelType w:val="hybridMultilevel"/>
    <w:tmpl w:val="6B76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298280">
    <w:abstractNumId w:val="10"/>
  </w:num>
  <w:num w:numId="2" w16cid:durableId="374500532">
    <w:abstractNumId w:val="11"/>
  </w:num>
  <w:num w:numId="3" w16cid:durableId="1405878668">
    <w:abstractNumId w:val="0"/>
  </w:num>
  <w:num w:numId="4" w16cid:durableId="346296404">
    <w:abstractNumId w:val="5"/>
  </w:num>
  <w:num w:numId="5" w16cid:durableId="1550189524">
    <w:abstractNumId w:val="4"/>
  </w:num>
  <w:num w:numId="6" w16cid:durableId="420880150">
    <w:abstractNumId w:val="7"/>
  </w:num>
  <w:num w:numId="7" w16cid:durableId="1688827800">
    <w:abstractNumId w:val="9"/>
  </w:num>
  <w:num w:numId="8" w16cid:durableId="1206722144">
    <w:abstractNumId w:val="2"/>
  </w:num>
  <w:num w:numId="9" w16cid:durableId="420838145">
    <w:abstractNumId w:val="6"/>
  </w:num>
  <w:num w:numId="10" w16cid:durableId="1130444036">
    <w:abstractNumId w:val="3"/>
  </w:num>
  <w:num w:numId="11" w16cid:durableId="640817156">
    <w:abstractNumId w:val="12"/>
  </w:num>
  <w:num w:numId="12" w16cid:durableId="1800996043">
    <w:abstractNumId w:val="1"/>
  </w:num>
  <w:num w:numId="13" w16cid:durableId="9764473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F40"/>
    <w:rsid w:val="000027A3"/>
    <w:rsid w:val="00016E41"/>
    <w:rsid w:val="00024017"/>
    <w:rsid w:val="00034A5D"/>
    <w:rsid w:val="0003796E"/>
    <w:rsid w:val="00056C81"/>
    <w:rsid w:val="00057A48"/>
    <w:rsid w:val="000711D6"/>
    <w:rsid w:val="0009069C"/>
    <w:rsid w:val="000933F8"/>
    <w:rsid w:val="00096DFE"/>
    <w:rsid w:val="00097338"/>
    <w:rsid w:val="000A271A"/>
    <w:rsid w:val="000C4ED1"/>
    <w:rsid w:val="000C66B6"/>
    <w:rsid w:val="000D55BE"/>
    <w:rsid w:val="000D56B8"/>
    <w:rsid w:val="000E29EC"/>
    <w:rsid w:val="000F3CDB"/>
    <w:rsid w:val="001118CF"/>
    <w:rsid w:val="0011470D"/>
    <w:rsid w:val="001173F8"/>
    <w:rsid w:val="001205A1"/>
    <w:rsid w:val="00123766"/>
    <w:rsid w:val="00123C63"/>
    <w:rsid w:val="00124590"/>
    <w:rsid w:val="001314BC"/>
    <w:rsid w:val="00141391"/>
    <w:rsid w:val="00142538"/>
    <w:rsid w:val="00146F5C"/>
    <w:rsid w:val="00151017"/>
    <w:rsid w:val="00154C69"/>
    <w:rsid w:val="00154D3B"/>
    <w:rsid w:val="00167749"/>
    <w:rsid w:val="001751BA"/>
    <w:rsid w:val="00181C44"/>
    <w:rsid w:val="001A4E5D"/>
    <w:rsid w:val="001B2CF3"/>
    <w:rsid w:val="001C12D8"/>
    <w:rsid w:val="001C1772"/>
    <w:rsid w:val="001C27EE"/>
    <w:rsid w:val="001C6DC6"/>
    <w:rsid w:val="001C7D16"/>
    <w:rsid w:val="001D4F03"/>
    <w:rsid w:val="001E791D"/>
    <w:rsid w:val="002079CD"/>
    <w:rsid w:val="002136DE"/>
    <w:rsid w:val="00240515"/>
    <w:rsid w:val="002445E7"/>
    <w:rsid w:val="00254C30"/>
    <w:rsid w:val="00261B59"/>
    <w:rsid w:val="00266D2C"/>
    <w:rsid w:val="002877E8"/>
    <w:rsid w:val="00292C07"/>
    <w:rsid w:val="00294687"/>
    <w:rsid w:val="002A4453"/>
    <w:rsid w:val="002C1F26"/>
    <w:rsid w:val="002D5771"/>
    <w:rsid w:val="002E7C4E"/>
    <w:rsid w:val="0031055C"/>
    <w:rsid w:val="00311BEA"/>
    <w:rsid w:val="00323EDC"/>
    <w:rsid w:val="00326B92"/>
    <w:rsid w:val="003423FC"/>
    <w:rsid w:val="00360A9D"/>
    <w:rsid w:val="00364DB0"/>
    <w:rsid w:val="00371EE1"/>
    <w:rsid w:val="00372B16"/>
    <w:rsid w:val="00375B59"/>
    <w:rsid w:val="00380706"/>
    <w:rsid w:val="0038106B"/>
    <w:rsid w:val="003A22D7"/>
    <w:rsid w:val="003A798E"/>
    <w:rsid w:val="003C4DB3"/>
    <w:rsid w:val="003E005D"/>
    <w:rsid w:val="003F4D07"/>
    <w:rsid w:val="00401C61"/>
    <w:rsid w:val="004127E2"/>
    <w:rsid w:val="00413216"/>
    <w:rsid w:val="004156C5"/>
    <w:rsid w:val="00417DF3"/>
    <w:rsid w:val="004255D8"/>
    <w:rsid w:val="00425A99"/>
    <w:rsid w:val="00427BC2"/>
    <w:rsid w:val="004335CB"/>
    <w:rsid w:val="00434709"/>
    <w:rsid w:val="004443F8"/>
    <w:rsid w:val="004557C9"/>
    <w:rsid w:val="00460007"/>
    <w:rsid w:val="0046310F"/>
    <w:rsid w:val="0047188D"/>
    <w:rsid w:val="004A04D7"/>
    <w:rsid w:val="004A6C81"/>
    <w:rsid w:val="004C1642"/>
    <w:rsid w:val="004D5930"/>
    <w:rsid w:val="004D7F9F"/>
    <w:rsid w:val="004E2BEC"/>
    <w:rsid w:val="004E6491"/>
    <w:rsid w:val="004F3E06"/>
    <w:rsid w:val="004F4E95"/>
    <w:rsid w:val="00525619"/>
    <w:rsid w:val="00532D8E"/>
    <w:rsid w:val="00543EF4"/>
    <w:rsid w:val="00545DDE"/>
    <w:rsid w:val="00556DD1"/>
    <w:rsid w:val="0055764F"/>
    <w:rsid w:val="0056076F"/>
    <w:rsid w:val="00570756"/>
    <w:rsid w:val="00582912"/>
    <w:rsid w:val="00583CD4"/>
    <w:rsid w:val="00585390"/>
    <w:rsid w:val="005A4F40"/>
    <w:rsid w:val="005A59B3"/>
    <w:rsid w:val="005B3554"/>
    <w:rsid w:val="005C3000"/>
    <w:rsid w:val="005D34C9"/>
    <w:rsid w:val="005E2DCC"/>
    <w:rsid w:val="005E6B25"/>
    <w:rsid w:val="005F377E"/>
    <w:rsid w:val="005F4F46"/>
    <w:rsid w:val="005F6046"/>
    <w:rsid w:val="00600187"/>
    <w:rsid w:val="006256EE"/>
    <w:rsid w:val="00627779"/>
    <w:rsid w:val="00632B27"/>
    <w:rsid w:val="0063771D"/>
    <w:rsid w:val="00653AA6"/>
    <w:rsid w:val="00657ABF"/>
    <w:rsid w:val="00675163"/>
    <w:rsid w:val="006A47EF"/>
    <w:rsid w:val="006B1189"/>
    <w:rsid w:val="006B65A8"/>
    <w:rsid w:val="006B755E"/>
    <w:rsid w:val="006B783E"/>
    <w:rsid w:val="006C60E6"/>
    <w:rsid w:val="006C7661"/>
    <w:rsid w:val="006D0613"/>
    <w:rsid w:val="006E3BE8"/>
    <w:rsid w:val="006F508F"/>
    <w:rsid w:val="007003B6"/>
    <w:rsid w:val="00706C08"/>
    <w:rsid w:val="00712057"/>
    <w:rsid w:val="00720A2C"/>
    <w:rsid w:val="007260F9"/>
    <w:rsid w:val="007300A4"/>
    <w:rsid w:val="00734286"/>
    <w:rsid w:val="00757981"/>
    <w:rsid w:val="00762C09"/>
    <w:rsid w:val="0077006A"/>
    <w:rsid w:val="0077258D"/>
    <w:rsid w:val="00774246"/>
    <w:rsid w:val="00777825"/>
    <w:rsid w:val="007822AA"/>
    <w:rsid w:val="007B0740"/>
    <w:rsid w:val="007B2B22"/>
    <w:rsid w:val="007C1BAB"/>
    <w:rsid w:val="007C541F"/>
    <w:rsid w:val="007C64C7"/>
    <w:rsid w:val="007C71E2"/>
    <w:rsid w:val="007F1876"/>
    <w:rsid w:val="007F2DB0"/>
    <w:rsid w:val="00800053"/>
    <w:rsid w:val="00813B5A"/>
    <w:rsid w:val="00814B75"/>
    <w:rsid w:val="00815356"/>
    <w:rsid w:val="00823DC4"/>
    <w:rsid w:val="0082704F"/>
    <w:rsid w:val="008413B9"/>
    <w:rsid w:val="00844864"/>
    <w:rsid w:val="00875D92"/>
    <w:rsid w:val="008828F6"/>
    <w:rsid w:val="008952E5"/>
    <w:rsid w:val="00895B76"/>
    <w:rsid w:val="008A723B"/>
    <w:rsid w:val="008A7402"/>
    <w:rsid w:val="008B0FE9"/>
    <w:rsid w:val="008B0FEE"/>
    <w:rsid w:val="008B235F"/>
    <w:rsid w:val="008E2649"/>
    <w:rsid w:val="00932703"/>
    <w:rsid w:val="00940ADF"/>
    <w:rsid w:val="0094450C"/>
    <w:rsid w:val="00964E0E"/>
    <w:rsid w:val="009715B1"/>
    <w:rsid w:val="009748C1"/>
    <w:rsid w:val="0098051F"/>
    <w:rsid w:val="00996E45"/>
    <w:rsid w:val="009A1DFC"/>
    <w:rsid w:val="009A3BA0"/>
    <w:rsid w:val="009A6DD7"/>
    <w:rsid w:val="009B2492"/>
    <w:rsid w:val="009C6907"/>
    <w:rsid w:val="009D1C6F"/>
    <w:rsid w:val="009E048C"/>
    <w:rsid w:val="009E27C6"/>
    <w:rsid w:val="009F2BD2"/>
    <w:rsid w:val="009F540F"/>
    <w:rsid w:val="00A10785"/>
    <w:rsid w:val="00A15CF7"/>
    <w:rsid w:val="00A15DEB"/>
    <w:rsid w:val="00A24793"/>
    <w:rsid w:val="00A25C60"/>
    <w:rsid w:val="00A512BF"/>
    <w:rsid w:val="00A60C2F"/>
    <w:rsid w:val="00A65378"/>
    <w:rsid w:val="00A65935"/>
    <w:rsid w:val="00A72812"/>
    <w:rsid w:val="00A75F1F"/>
    <w:rsid w:val="00A81248"/>
    <w:rsid w:val="00A82D56"/>
    <w:rsid w:val="00A97A34"/>
    <w:rsid w:val="00AA4E10"/>
    <w:rsid w:val="00AB167B"/>
    <w:rsid w:val="00AB1B94"/>
    <w:rsid w:val="00AB3126"/>
    <w:rsid w:val="00AB3FBD"/>
    <w:rsid w:val="00AF172C"/>
    <w:rsid w:val="00AF2D0E"/>
    <w:rsid w:val="00AF7DED"/>
    <w:rsid w:val="00B04CE5"/>
    <w:rsid w:val="00B079E9"/>
    <w:rsid w:val="00B348A3"/>
    <w:rsid w:val="00B34BF3"/>
    <w:rsid w:val="00B87229"/>
    <w:rsid w:val="00B875E8"/>
    <w:rsid w:val="00B930D3"/>
    <w:rsid w:val="00B95404"/>
    <w:rsid w:val="00BD1956"/>
    <w:rsid w:val="00BF666A"/>
    <w:rsid w:val="00C13D2B"/>
    <w:rsid w:val="00C278C8"/>
    <w:rsid w:val="00C325F7"/>
    <w:rsid w:val="00C66528"/>
    <w:rsid w:val="00C85E48"/>
    <w:rsid w:val="00C915F0"/>
    <w:rsid w:val="00C97DCD"/>
    <w:rsid w:val="00CA2037"/>
    <w:rsid w:val="00CB1618"/>
    <w:rsid w:val="00CB40EB"/>
    <w:rsid w:val="00CB7078"/>
    <w:rsid w:val="00CC2FD3"/>
    <w:rsid w:val="00CC60D5"/>
    <w:rsid w:val="00CD37E0"/>
    <w:rsid w:val="00CD3E66"/>
    <w:rsid w:val="00CF6759"/>
    <w:rsid w:val="00D00124"/>
    <w:rsid w:val="00D15A9E"/>
    <w:rsid w:val="00D228E3"/>
    <w:rsid w:val="00D26716"/>
    <w:rsid w:val="00D3365C"/>
    <w:rsid w:val="00D50989"/>
    <w:rsid w:val="00D5370D"/>
    <w:rsid w:val="00D55892"/>
    <w:rsid w:val="00D60E59"/>
    <w:rsid w:val="00D644E6"/>
    <w:rsid w:val="00D70706"/>
    <w:rsid w:val="00D74203"/>
    <w:rsid w:val="00D80BF8"/>
    <w:rsid w:val="00DB0304"/>
    <w:rsid w:val="00DB4C14"/>
    <w:rsid w:val="00DB54F7"/>
    <w:rsid w:val="00DC63CD"/>
    <w:rsid w:val="00DD5AF1"/>
    <w:rsid w:val="00DF01ED"/>
    <w:rsid w:val="00DF318A"/>
    <w:rsid w:val="00E02D3C"/>
    <w:rsid w:val="00E107E8"/>
    <w:rsid w:val="00E25E09"/>
    <w:rsid w:val="00E32D20"/>
    <w:rsid w:val="00E52873"/>
    <w:rsid w:val="00E63868"/>
    <w:rsid w:val="00E74F77"/>
    <w:rsid w:val="00E84E03"/>
    <w:rsid w:val="00EA10CE"/>
    <w:rsid w:val="00EA13D4"/>
    <w:rsid w:val="00EA5C2A"/>
    <w:rsid w:val="00EB3ED2"/>
    <w:rsid w:val="00EB4104"/>
    <w:rsid w:val="00EB72A9"/>
    <w:rsid w:val="00EB7E85"/>
    <w:rsid w:val="00EC2B19"/>
    <w:rsid w:val="00ED0316"/>
    <w:rsid w:val="00EF247A"/>
    <w:rsid w:val="00EF310C"/>
    <w:rsid w:val="00F0049E"/>
    <w:rsid w:val="00F027FF"/>
    <w:rsid w:val="00F15527"/>
    <w:rsid w:val="00F158A8"/>
    <w:rsid w:val="00F24102"/>
    <w:rsid w:val="00F24C7A"/>
    <w:rsid w:val="00F25AE1"/>
    <w:rsid w:val="00F4404D"/>
    <w:rsid w:val="00F44B6A"/>
    <w:rsid w:val="00F54800"/>
    <w:rsid w:val="00F63838"/>
    <w:rsid w:val="00F6683F"/>
    <w:rsid w:val="00F66E64"/>
    <w:rsid w:val="00F771C6"/>
    <w:rsid w:val="00F8740C"/>
    <w:rsid w:val="00FA169C"/>
    <w:rsid w:val="00FB5400"/>
    <w:rsid w:val="00FB65B8"/>
    <w:rsid w:val="00FC49AE"/>
    <w:rsid w:val="00FD2FC3"/>
    <w:rsid w:val="00FE0B60"/>
    <w:rsid w:val="00FE5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F8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4335CB"/>
    <w:pPr>
      <w:ind w:left="720"/>
      <w:contextualSpacing/>
    </w:pPr>
  </w:style>
  <w:style w:type="paragraph" w:styleId="TOCHeading">
    <w:name w:val="TOC Heading"/>
    <w:basedOn w:val="Heading1"/>
    <w:next w:val="Normal"/>
    <w:uiPriority w:val="39"/>
    <w:unhideWhenUsed/>
    <w:qFormat/>
    <w:rsid w:val="00CB40EB"/>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CB40EB"/>
    <w:pPr>
      <w:spacing w:after="100"/>
    </w:pPr>
  </w:style>
  <w:style w:type="paragraph" w:styleId="TOC2">
    <w:name w:val="toc 2"/>
    <w:basedOn w:val="Normal"/>
    <w:next w:val="Normal"/>
    <w:autoRedefine/>
    <w:uiPriority w:val="39"/>
    <w:rsid w:val="00CB40EB"/>
    <w:pPr>
      <w:spacing w:after="100"/>
      <w:ind w:left="240"/>
    </w:pPr>
  </w:style>
  <w:style w:type="character" w:styleId="Hyperlink">
    <w:name w:val="Hyperlink"/>
    <w:basedOn w:val="DefaultParagraphFont"/>
    <w:uiPriority w:val="99"/>
    <w:unhideWhenUsed/>
    <w:rsid w:val="00CB40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264309">
      <w:bodyDiv w:val="1"/>
      <w:marLeft w:val="0"/>
      <w:marRight w:val="0"/>
      <w:marTop w:val="0"/>
      <w:marBottom w:val="0"/>
      <w:divBdr>
        <w:top w:val="none" w:sz="0" w:space="0" w:color="auto"/>
        <w:left w:val="none" w:sz="0" w:space="0" w:color="auto"/>
        <w:bottom w:val="none" w:sz="0" w:space="0" w:color="auto"/>
        <w:right w:val="none" w:sz="0" w:space="0" w:color="auto"/>
      </w:divBdr>
    </w:div>
    <w:div w:id="132843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y\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report.dotx</Template>
  <TotalTime>0</TotalTime>
  <Pages>5</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2024-05-13T15:51:00Z</dcterms:created>
  <dcterms:modified xsi:type="dcterms:W3CDTF">2024-05-15T17:01:00Z</dcterms:modified>
</cp:coreProperties>
</file>